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D2" w:rsidRDefault="00B71FDF">
      <w:pPr>
        <w:pStyle w:val="Title"/>
      </w:pPr>
      <w:bookmarkStart w:id="0" w:name="_GoBack"/>
      <w:bookmarkEnd w:id="0"/>
      <w:r>
        <w:t>Title</w:t>
      </w:r>
    </w:p>
    <w:p w:rsidR="00472BD2" w:rsidRDefault="00B71FDF">
      <w:pPr>
        <w:pStyle w:val="Heading1"/>
      </w:pPr>
      <w:r>
        <w:t>Heading</w:t>
      </w:r>
    </w:p>
    <w:p w:rsidR="00472BD2" w:rsidRDefault="00B71FDF">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472BD2" w:rsidRDefault="00B71FDF">
      <w:r>
        <w:t>Go ahead and get started.</w:t>
      </w:r>
    </w:p>
    <w:sectPr w:rsidR="00472B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DF"/>
    <w:rsid w:val="00472BD2"/>
    <w:rsid w:val="00B71FD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93C78-4122-4D18-8880-A4048B15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Culpepper</dc:creator>
  <cp:keywords/>
  <cp:lastModifiedBy>Adam Culpepper</cp:lastModifiedBy>
  <cp:revision>1</cp:revision>
  <dcterms:created xsi:type="dcterms:W3CDTF">2014-03-14T15:24:00Z</dcterms:created>
  <dcterms:modified xsi:type="dcterms:W3CDTF">2014-03-14T15:24:00Z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